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F838D00" w14:textId="77777777" w:rsidR="00000000" w:rsidRDefault="003535DE">
      <w:pPr>
        <w:spacing w:line="560" w:lineRule="exact"/>
        <w:jc w:val="center"/>
        <w:rPr>
          <w:rFonts w:ascii="小标宋" w:eastAsia="小标宋" w:hint="eastAsia"/>
          <w:sz w:val="44"/>
          <w:szCs w:val="44"/>
        </w:rPr>
      </w:pPr>
      <w:r>
        <w:rPr>
          <w:rFonts w:ascii="小标宋" w:eastAsia="小标宋" w:hint="eastAsia"/>
          <w:sz w:val="44"/>
          <w:szCs w:val="44"/>
        </w:rPr>
        <w:t>经开区</w:t>
      </w:r>
      <w:r>
        <w:rPr>
          <w:rFonts w:ascii="小标宋" w:eastAsia="小标宋" w:hint="eastAsia"/>
          <w:sz w:val="44"/>
          <w:szCs w:val="44"/>
        </w:rPr>
        <w:t>2015</w:t>
      </w:r>
      <w:r>
        <w:rPr>
          <w:rFonts w:ascii="小标宋" w:eastAsia="小标宋" w:hint="eastAsia"/>
          <w:sz w:val="44"/>
          <w:szCs w:val="44"/>
        </w:rPr>
        <w:t>年青年（大学生）创新创业大赛参赛承诺书</w:t>
      </w:r>
    </w:p>
    <w:p w14:paraId="04C51757" w14:textId="77777777" w:rsidR="00000000" w:rsidRDefault="003535DE">
      <w:pPr>
        <w:spacing w:line="560" w:lineRule="exact"/>
        <w:ind w:firstLineChars="200" w:firstLine="880"/>
        <w:jc w:val="center"/>
        <w:rPr>
          <w:rFonts w:ascii="小标宋" w:eastAsia="小标宋" w:hint="eastAsia"/>
          <w:sz w:val="44"/>
          <w:szCs w:val="44"/>
        </w:rPr>
      </w:pPr>
    </w:p>
    <w:p w14:paraId="181D0C05" w14:textId="77777777" w:rsidR="00000000" w:rsidRDefault="003535DE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作为大赛的</w:t>
      </w:r>
      <w:r>
        <w:rPr>
          <w:rFonts w:hint="eastAsia"/>
          <w:sz w:val="32"/>
          <w:szCs w:val="32"/>
        </w:rPr>
        <w:t>参赛团队</w:t>
      </w:r>
      <w:r>
        <w:rPr>
          <w:rFonts w:hint="eastAsia"/>
          <w:sz w:val="32"/>
          <w:szCs w:val="32"/>
        </w:rPr>
        <w:t>我们</w:t>
      </w:r>
      <w:r>
        <w:rPr>
          <w:rFonts w:hint="eastAsia"/>
          <w:sz w:val="32"/>
          <w:szCs w:val="32"/>
        </w:rPr>
        <w:t>已充分阅读、理解并接受</w:t>
      </w:r>
      <w:r>
        <w:rPr>
          <w:rFonts w:hint="eastAsia"/>
          <w:sz w:val="32"/>
          <w:szCs w:val="32"/>
        </w:rPr>
        <w:t>经开区</w:t>
      </w:r>
      <w:r>
        <w:rPr>
          <w:rFonts w:hint="eastAsia"/>
          <w:sz w:val="32"/>
          <w:szCs w:val="32"/>
        </w:rPr>
        <w:t>2015</w:t>
      </w:r>
      <w:r>
        <w:rPr>
          <w:rFonts w:hint="eastAsia"/>
          <w:sz w:val="32"/>
          <w:szCs w:val="32"/>
        </w:rPr>
        <w:t>年青年（大学生）创新</w:t>
      </w:r>
      <w:r>
        <w:rPr>
          <w:rFonts w:hint="eastAsia"/>
          <w:sz w:val="32"/>
          <w:szCs w:val="32"/>
        </w:rPr>
        <w:t>创业大赛参赛项目要求的有关内容，并承诺如下：</w:t>
      </w:r>
    </w:p>
    <w:p w14:paraId="2D62E420" w14:textId="77777777" w:rsidR="00000000" w:rsidRDefault="003535DE">
      <w:pPr>
        <w:spacing w:line="560" w:lineRule="exact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1.</w:t>
      </w:r>
      <w:r>
        <w:rPr>
          <w:rFonts w:hint="eastAsia"/>
          <w:sz w:val="32"/>
          <w:szCs w:val="32"/>
        </w:rPr>
        <w:t>本次申报的</w:t>
      </w:r>
      <w:r>
        <w:rPr>
          <w:rFonts w:hint="eastAsia"/>
          <w:sz w:val="32"/>
          <w:szCs w:val="32"/>
          <w:u w:val="single"/>
        </w:rPr>
        <w:t xml:space="preserve">                                  </w:t>
      </w:r>
      <w:r>
        <w:rPr>
          <w:rFonts w:hint="eastAsia"/>
          <w:sz w:val="32"/>
          <w:szCs w:val="32"/>
        </w:rPr>
        <w:t>（参赛项目名称）项目及产品中所涉及的知识产权、商业秘密或技术秘密，均为本团队核心成员自身拥有或通过合法途径经权利人授权获得，承诺人对该参赛项目及产品拥有完整、独立、合法的权利，绝无剽窃或抄袭等违法行为。</w:t>
      </w:r>
    </w:p>
    <w:p w14:paraId="45D65DF7" w14:textId="77777777" w:rsidR="00000000" w:rsidRDefault="003535DE">
      <w:pPr>
        <w:spacing w:line="560" w:lineRule="exact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2.</w:t>
      </w:r>
      <w:r>
        <w:rPr>
          <w:rFonts w:hint="eastAsia"/>
          <w:sz w:val="32"/>
          <w:szCs w:val="32"/>
        </w:rPr>
        <w:t>承诺人因参赛项目及产品的所有</w:t>
      </w:r>
      <w:r>
        <w:rPr>
          <w:rFonts w:hint="eastAsia"/>
          <w:sz w:val="32"/>
          <w:szCs w:val="32"/>
        </w:rPr>
        <w:t>权、知识产权、商业秘密、技术秘密或使用权（授权）等原因而发生团队成员之间、团队之间或与其他权利主体之间的法律纠纷或矛盾的，承诺人承诺由此产生的一切责任与义务均由承诺人自行承担，与大赛组委会无关。</w:t>
      </w:r>
    </w:p>
    <w:p w14:paraId="4BDFAB5D" w14:textId="77777777" w:rsidR="00000000" w:rsidRDefault="003535DE">
      <w:pPr>
        <w:spacing w:line="560" w:lineRule="exact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3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如有参赛团队的参赛项目及产品因所有权、知识产权、商业秘密、技术秘密或使用权（授权）等法律纠纷问题而造成对组委会不良影响或损失的，根据事实情况，将视情节轻重保留追究相关人员法律责任的权利。</w:t>
      </w:r>
    </w:p>
    <w:p w14:paraId="5EBDF86F" w14:textId="77777777" w:rsidR="00000000" w:rsidRDefault="003535DE">
      <w:pPr>
        <w:spacing w:line="560" w:lineRule="exact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4.</w:t>
      </w:r>
      <w:r>
        <w:rPr>
          <w:rFonts w:hint="eastAsia"/>
          <w:sz w:val="32"/>
          <w:szCs w:val="32"/>
        </w:rPr>
        <w:t>若在赛后发现参赛项目及产品知识产权、商业秘密或技术秘密等权利归属不明晰或承诺人弄虚作假、被投诉等情况，承诺人</w:t>
      </w:r>
      <w:r>
        <w:rPr>
          <w:rFonts w:hint="eastAsia"/>
          <w:sz w:val="32"/>
          <w:szCs w:val="32"/>
        </w:rPr>
        <w:t>自愿根据事实情况由大赛组委会决定是否取消获奖资格及收回奖金。</w:t>
      </w:r>
    </w:p>
    <w:p w14:paraId="38F09883" w14:textId="77777777" w:rsidR="00000000" w:rsidRDefault="003535DE">
      <w:pPr>
        <w:spacing w:line="560" w:lineRule="exact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  5.</w:t>
      </w:r>
      <w:r>
        <w:rPr>
          <w:rFonts w:hint="eastAsia"/>
          <w:sz w:val="32"/>
          <w:szCs w:val="32"/>
        </w:rPr>
        <w:t>本承诺书自本团队所有团队成员签字后立即生效，本承诺书真实可靠，承诺人自愿签订并严格、善意履行本承诺书，其中承诺事项自承诺书生效时即对各承诺人产生法律约束力，本承诺书为不可撤销承诺书，承诺人无权撤回本承诺书中的各项承诺事项。</w:t>
      </w:r>
    </w:p>
    <w:p w14:paraId="0117996F" w14:textId="77777777" w:rsidR="00000000" w:rsidRDefault="003535DE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14:paraId="0165E183" w14:textId="77777777" w:rsidR="00000000" w:rsidRDefault="003535DE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</w:p>
    <w:p w14:paraId="3C891C2F" w14:textId="77777777" w:rsidR="00000000" w:rsidRDefault="003535DE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</w:p>
    <w:p w14:paraId="730B01E3" w14:textId="77777777" w:rsidR="00000000" w:rsidRDefault="003535DE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14:paraId="085445A6" w14:textId="77777777" w:rsidR="00000000" w:rsidRDefault="003535DE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参赛团队全体成员签名：（团队主要联系人及联系方式写在第一个）</w:t>
      </w:r>
    </w:p>
    <w:p w14:paraId="24009F3D" w14:textId="77777777" w:rsidR="00000000" w:rsidRDefault="003535DE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14:paraId="46E9A7E6" w14:textId="77777777" w:rsidR="00000000" w:rsidRDefault="003535DE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14:paraId="0CDAFA00" w14:textId="77777777" w:rsidR="00000000" w:rsidRDefault="003535DE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14:paraId="47B58480" w14:textId="77777777" w:rsidR="00000000" w:rsidRDefault="003535DE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14:paraId="19A90CAD" w14:textId="77777777" w:rsidR="00000000" w:rsidRDefault="003535DE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14:paraId="05580B17" w14:textId="77777777" w:rsidR="00000000" w:rsidRDefault="003535DE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</w:p>
    <w:p w14:paraId="1DAE1459" w14:textId="77777777" w:rsidR="00000000" w:rsidRDefault="003535DE">
      <w:pPr>
        <w:spacing w:line="560" w:lineRule="exact"/>
        <w:ind w:firstLineChars="200" w:firstLine="64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2015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日</w:t>
      </w:r>
    </w:p>
    <w:p w14:paraId="3A4F6D81" w14:textId="77777777" w:rsidR="00000000" w:rsidRDefault="003535DE">
      <w:pPr>
        <w:spacing w:line="560" w:lineRule="exact"/>
        <w:ind w:firstLineChars="200" w:firstLine="640"/>
        <w:rPr>
          <w:rFonts w:hint="eastAsia"/>
          <w:sz w:val="32"/>
          <w:szCs w:val="32"/>
        </w:rPr>
      </w:pPr>
    </w:p>
    <w:p w14:paraId="1428B92B" w14:textId="77777777" w:rsidR="00000000" w:rsidRDefault="003535DE">
      <w:pPr>
        <w:spacing w:line="560" w:lineRule="exact"/>
        <w:ind w:firstLineChars="200" w:firstLine="640"/>
        <w:rPr>
          <w:rFonts w:hint="eastAsia"/>
          <w:sz w:val="32"/>
          <w:szCs w:val="32"/>
        </w:rPr>
      </w:pPr>
    </w:p>
    <w:p w14:paraId="79546F26" w14:textId="77777777" w:rsidR="00000000" w:rsidRDefault="003535DE">
      <w:pPr>
        <w:spacing w:line="560" w:lineRule="exact"/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77B10" w14:textId="77777777" w:rsidR="003535DE" w:rsidRDefault="003535DE" w:rsidP="003535DE">
      <w:r>
        <w:separator/>
      </w:r>
    </w:p>
  </w:endnote>
  <w:endnote w:type="continuationSeparator" w:id="0">
    <w:p w14:paraId="0FC45AC2" w14:textId="77777777" w:rsidR="003535DE" w:rsidRDefault="003535DE" w:rsidP="00353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小标宋">
    <w:altName w:val="宋体"/>
    <w:charset w:val="86"/>
    <w:family w:val="script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8FE6A" w14:textId="77777777" w:rsidR="003535DE" w:rsidRDefault="003535DE" w:rsidP="003535DE">
      <w:r>
        <w:separator/>
      </w:r>
    </w:p>
  </w:footnote>
  <w:footnote w:type="continuationSeparator" w:id="0">
    <w:p w14:paraId="28986EF0" w14:textId="77777777" w:rsidR="003535DE" w:rsidRDefault="003535DE" w:rsidP="00353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5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2C7298"/>
  <w15:chartTrackingRefBased/>
  <w15:docId w15:val="{27001A6A-05CC-489F-AA2D-3436C7A3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 w:hAnsi="宋体" w:cs="宋体"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112</Words>
  <Characters>639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经开区2015年青年（大学生）创新创业大赛参赛承诺书</dc:title>
  <dc:subject/>
  <dc:creator>lenovo</dc:creator>
  <cp:keywords/>
  <dc:description/>
  <cp:lastModifiedBy>尚 若冰</cp:lastModifiedBy>
  <cp:revision>2</cp:revision>
  <dcterms:created xsi:type="dcterms:W3CDTF">2021-04-28T12:40:00Z</dcterms:created>
  <dcterms:modified xsi:type="dcterms:W3CDTF">2021-04-28T12:40:00Z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</Properties>
</file>