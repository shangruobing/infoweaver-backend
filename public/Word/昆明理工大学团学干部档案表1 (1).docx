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B2FF7" w:rsidRDefault="007B2FF7">
      <w:pPr>
        <w:widowControl/>
        <w:shd w:val="clear" w:color="auto" w:fill="FFFFFF"/>
        <w:wordWrap w:val="0"/>
        <w:snapToGrid w:val="0"/>
        <w:ind w:right="560"/>
        <w:jc w:val="center"/>
        <w:rPr>
          <w:rFonts w:ascii="方正小标宋_GBK" w:eastAsia="方正小标宋_GBK" w:hint="eastAsia"/>
          <w:kern w:val="0"/>
          <w:sz w:val="44"/>
          <w:szCs w:val="44"/>
        </w:rPr>
      </w:pPr>
      <w:r>
        <w:rPr>
          <w:rFonts w:ascii="Verdana" w:hAnsi="Verdana"/>
          <w:b/>
          <w:bCs/>
          <w:sz w:val="39"/>
          <w:szCs w:val="3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5pt;visibility:hidden;mso-position-horizontal-relative:page;mso-position-vertical-relative:page">
            <v:imagedata r:id="rId6" o:title="邐潎浲污退慆x0邐1"/>
            <o:lock v:ext="edit" grouping="t"/>
          </v:shape>
        </w:pict>
      </w:r>
      <w:r>
        <w:rPr>
          <w:rFonts w:ascii="方正小标宋_GBK" w:eastAsia="方正小标宋_GBK" w:hint="eastAsia"/>
          <w:kern w:val="0"/>
          <w:sz w:val="44"/>
          <w:szCs w:val="44"/>
        </w:rPr>
        <w:t>昆明理工大学团学干部档案表</w:t>
      </w:r>
    </w:p>
    <w:p w:rsidR="007B2FF7" w:rsidRDefault="007B2FF7">
      <w:pPr>
        <w:widowControl/>
        <w:shd w:val="clear" w:color="auto" w:fill="FFFFFF"/>
        <w:wordWrap w:val="0"/>
        <w:snapToGrid w:val="0"/>
        <w:ind w:right="560"/>
        <w:jc w:val="center"/>
        <w:rPr>
          <w:rFonts w:ascii="方正小标宋_GBK" w:eastAsia="方正小标宋_GBK" w:hint="eastAsia"/>
          <w:kern w:val="0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7"/>
        <w:gridCol w:w="2039"/>
        <w:gridCol w:w="761"/>
        <w:gridCol w:w="909"/>
        <w:gridCol w:w="485"/>
        <w:gridCol w:w="1927"/>
        <w:gridCol w:w="2147"/>
      </w:tblGrid>
      <w:tr w:rsidR="007B2FF7">
        <w:trPr>
          <w:cantSplit/>
          <w:trHeight w:val="720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姓   名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ind w:firstLineChars="50" w:firstLine="140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性   别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</w:p>
        </w:tc>
        <w:tc>
          <w:tcPr>
            <w:tcW w:w="2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ind w:firstLineChars="50" w:firstLine="140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(照片)</w:t>
            </w:r>
          </w:p>
        </w:tc>
      </w:tr>
      <w:tr w:rsidR="007B2FF7">
        <w:trPr>
          <w:cantSplit/>
          <w:trHeight w:val="701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民   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left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 学   号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</w:p>
        </w:tc>
        <w:tc>
          <w:tcPr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jc w:val="left"/>
              <w:rPr>
                <w:rFonts w:ascii="仿宋_GB2312" w:eastAsia="仿宋_GB2312"/>
                <w:kern w:val="0"/>
                <w:sz w:val="28"/>
              </w:rPr>
            </w:pPr>
          </w:p>
        </w:tc>
      </w:tr>
      <w:tr w:rsidR="007B2FF7">
        <w:trPr>
          <w:cantSplit/>
          <w:trHeight w:val="701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籍   贯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6E2E78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云南昆明</w:t>
            </w:r>
            <w:r w:rsidR="007B2FF7">
              <w:rPr>
                <w:rFonts w:ascii="仿宋_GB2312" w:eastAsia="仿宋_GB2312" w:hint="eastAsia"/>
                <w:kern w:val="0"/>
                <w:sz w:val="28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出生年月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6E2E78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1994.2</w:t>
            </w:r>
          </w:p>
        </w:tc>
        <w:tc>
          <w:tcPr>
            <w:tcW w:w="21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jc w:val="left"/>
              <w:rPr>
                <w:rFonts w:ascii="仿宋_GB2312" w:eastAsia="仿宋_GB2312"/>
                <w:kern w:val="0"/>
                <w:sz w:val="28"/>
              </w:rPr>
            </w:pPr>
          </w:p>
        </w:tc>
      </w:tr>
      <w:tr w:rsidR="007B2FF7">
        <w:trPr>
          <w:cantSplit/>
          <w:trHeight w:val="652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学院专业</w:t>
            </w:r>
          </w:p>
        </w:tc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jc w:val="left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            学院         专业         级</w:t>
            </w:r>
          </w:p>
        </w:tc>
      </w:tr>
      <w:tr w:rsidR="007B2FF7">
        <w:trPr>
          <w:trHeight w:val="563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政治面貌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住   址</w:t>
            </w:r>
          </w:p>
        </w:tc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6E2E78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怡园2020</w:t>
            </w:r>
          </w:p>
        </w:tc>
      </w:tr>
      <w:tr w:rsidR="007B2FF7">
        <w:trPr>
          <w:trHeight w:val="563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组织名称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现任职务</w:t>
            </w:r>
          </w:p>
        </w:tc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</w:p>
        </w:tc>
      </w:tr>
      <w:tr w:rsidR="007B2FF7">
        <w:trPr>
          <w:trHeight w:val="311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移动电话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电子邮箱</w:t>
            </w:r>
          </w:p>
        </w:tc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spacing w:line="360" w:lineRule="auto"/>
              <w:jc w:val="center"/>
              <w:rPr>
                <w:rFonts w:ascii="仿宋_GB2312" w:eastAsia="仿宋_GB2312"/>
                <w:kern w:val="0"/>
                <w:sz w:val="28"/>
              </w:rPr>
            </w:pPr>
          </w:p>
        </w:tc>
      </w:tr>
      <w:tr w:rsidR="007B2FF7">
        <w:trPr>
          <w:cantSplit/>
          <w:trHeight w:val="4267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B2FF7" w:rsidRDefault="007B2FF7">
            <w:pPr>
              <w:widowControl/>
              <w:spacing w:line="360" w:lineRule="auto"/>
              <w:ind w:left="113" w:right="113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自  我  鉴  定</w:t>
            </w:r>
          </w:p>
        </w:tc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2FF7" w:rsidRDefault="007B2FF7">
            <w:pPr>
              <w:widowControl/>
              <w:ind w:right="560" w:firstLineChars="1950" w:firstLine="5460"/>
              <w:rPr>
                <w:rFonts w:ascii="仿宋_GB2312" w:eastAsia="仿宋_GB2312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签 字：</w:t>
            </w: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 xml:space="preserve"> </w:t>
            </w:r>
          </w:p>
          <w:p w:rsidR="007B2FF7" w:rsidRDefault="007B2FF7">
            <w:pPr>
              <w:spacing w:line="360" w:lineRule="auto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                                   年     月   日 </w:t>
            </w:r>
          </w:p>
        </w:tc>
      </w:tr>
      <w:tr w:rsidR="007B2FF7">
        <w:trPr>
          <w:trHeight w:val="3636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FF7" w:rsidRDefault="007B2FF7">
            <w:pPr>
              <w:widowControl/>
              <w:wordWrap w:val="0"/>
              <w:jc w:val="center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部</w:t>
            </w:r>
          </w:p>
          <w:p w:rsidR="007B2FF7" w:rsidRDefault="007B2FF7">
            <w:pPr>
              <w:widowControl/>
              <w:wordWrap w:val="0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门</w:t>
            </w:r>
          </w:p>
          <w:p w:rsidR="007B2FF7" w:rsidRDefault="007B2FF7">
            <w:pPr>
              <w:widowControl/>
              <w:wordWrap w:val="0"/>
              <w:jc w:val="center"/>
              <w:rPr>
                <w:rFonts w:ascii="仿宋_GB2312" w:eastAsia="仿宋_GB2312" w:hint="eastAsia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意</w:t>
            </w:r>
          </w:p>
          <w:p w:rsidR="007B2FF7" w:rsidRDefault="007B2FF7">
            <w:pPr>
              <w:widowControl/>
              <w:wordWrap w:val="0"/>
              <w:jc w:val="center"/>
              <w:rPr>
                <w:rFonts w:eastAsia="宋体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>见</w:t>
            </w:r>
          </w:p>
        </w:tc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2FF7" w:rsidRDefault="007B2FF7">
            <w:pPr>
              <w:widowControl/>
              <w:ind w:right="420"/>
              <w:jc w:val="right"/>
              <w:rPr>
                <w:rFonts w:eastAsia="宋体"/>
              </w:rPr>
            </w:pPr>
            <w:r>
              <w:rPr>
                <w:rFonts w:eastAsia="宋体"/>
              </w:rPr>
              <w:t> </w:t>
            </w:r>
          </w:p>
          <w:p w:rsidR="007B2FF7" w:rsidRDefault="007B2FF7">
            <w:pPr>
              <w:widowControl/>
              <w:wordWrap w:val="0"/>
              <w:ind w:right="420"/>
              <w:jc w:val="right"/>
              <w:rPr>
                <w:rFonts w:eastAsia="宋体"/>
              </w:rPr>
            </w:pPr>
            <w:r>
              <w:rPr>
                <w:rFonts w:eastAsia="宋体"/>
              </w:rPr>
              <w:t> </w:t>
            </w:r>
          </w:p>
          <w:p w:rsidR="007B2FF7" w:rsidRDefault="007B2FF7">
            <w:pPr>
              <w:widowControl/>
              <w:wordWrap w:val="0"/>
              <w:ind w:right="420"/>
              <w:jc w:val="right"/>
              <w:rPr>
                <w:rFonts w:eastAsia="宋体"/>
              </w:rPr>
            </w:pPr>
            <w:r>
              <w:rPr>
                <w:rFonts w:eastAsia="宋体"/>
              </w:rPr>
              <w:t> </w:t>
            </w:r>
          </w:p>
          <w:p w:rsidR="007B2FF7" w:rsidRDefault="007B2FF7">
            <w:pPr>
              <w:widowControl/>
              <w:wordWrap w:val="0"/>
              <w:ind w:right="840"/>
              <w:jc w:val="right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                部门负责人签字： </w:t>
            </w:r>
          </w:p>
          <w:p w:rsidR="007B2FF7" w:rsidRDefault="007B2FF7">
            <w:pPr>
              <w:widowControl/>
              <w:wordWrap w:val="0"/>
              <w:ind w:right="420"/>
              <w:jc w:val="right"/>
              <w:rPr>
                <w:rFonts w:ascii="仿宋_GB2312" w:eastAsia="仿宋_GB2312"/>
                <w:kern w:val="0"/>
                <w:sz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</w:rPr>
              <w:t xml:space="preserve">                        年     月   日</w:t>
            </w:r>
            <w:r>
              <w:rPr>
                <w:rFonts w:eastAsia="宋体" w:hint="eastAsia"/>
              </w:rPr>
              <w:t xml:space="preserve">       </w:t>
            </w:r>
          </w:p>
        </w:tc>
      </w:tr>
    </w:tbl>
    <w:p w:rsidR="007B2FF7" w:rsidRDefault="007B2FF7"/>
    <w:sectPr w:rsidR="007B2FF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CF5" w:rsidRDefault="009A1CF5" w:rsidP="009A1CF5">
      <w:r>
        <w:separator/>
      </w:r>
    </w:p>
  </w:endnote>
  <w:endnote w:type="continuationSeparator" w:id="0">
    <w:p w:rsidR="009A1CF5" w:rsidRDefault="009A1CF5" w:rsidP="009A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">
    <w:altName w:val="Constant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CF5" w:rsidRDefault="009A1CF5" w:rsidP="009A1CF5">
      <w:r>
        <w:separator/>
      </w:r>
    </w:p>
  </w:footnote>
  <w:footnote w:type="continuationSeparator" w:id="0">
    <w:p w:rsidR="009A1CF5" w:rsidRDefault="009A1CF5" w:rsidP="009A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C04C6"/>
    <w:rsid w:val="006E2E78"/>
    <w:rsid w:val="007B2FF7"/>
    <w:rsid w:val="009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D8E5A8-7526-47B8-B106-9C49D921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??"/>
      <w:kern w:val="2"/>
      <w:sz w:val="21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48</Words>
  <Characters>277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_x0001_昆明理工大学团学干部档案表</dc:title>
  <dc:subject/>
  <dc:creator>sony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2052-8.1.0.3479</vt:lpwstr>
  </property>
</Properties>
</file>