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A4BFB">
      <w:pPr>
        <w:pageBreakBefore/>
        <w:jc w:val="center"/>
        <w:rPr>
          <w:rFonts w:ascii="宋体" w:hAnsi="宋体" w:cs="宋体" w:hint="eastAsia"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昆明理工大学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德语培训报名表</w:t>
      </w: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2493"/>
        <w:gridCol w:w="613"/>
        <w:gridCol w:w="833"/>
        <w:gridCol w:w="1263"/>
        <w:gridCol w:w="1111"/>
        <w:gridCol w:w="30"/>
        <w:gridCol w:w="1787"/>
        <w:gridCol w:w="61"/>
        <w:gridCol w:w="10"/>
      </w:tblGrid>
      <w:tr w:rsidR="00000000">
        <w:trPr>
          <w:gridAfter w:val="2"/>
          <w:wAfter w:w="71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787" w:type="dxa"/>
            <w:vMerge w:val="restart"/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000000">
        <w:trPr>
          <w:gridAfter w:val="2"/>
          <w:wAfter w:w="71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vAlign w:val="center"/>
          </w:tcPr>
          <w:p w:rsidR="00000000" w:rsidRDefault="006A4BF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000000" w:rsidRDefault="006A4BF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3"/>
            <w:vAlign w:val="center"/>
          </w:tcPr>
          <w:p w:rsidR="00000000" w:rsidRDefault="006A4BF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87" w:type="dxa"/>
            <w:vMerge/>
            <w:vAlign w:val="center"/>
          </w:tcPr>
          <w:p w:rsidR="00000000" w:rsidRDefault="006A4BFB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71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vAlign w:val="center"/>
          </w:tcPr>
          <w:p w:rsidR="00000000" w:rsidRDefault="006A4BF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000000" w:rsidRDefault="006A4BF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3"/>
            <w:vAlign w:val="center"/>
          </w:tcPr>
          <w:p w:rsidR="00000000" w:rsidRDefault="006A4BF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:rsidR="00000000" w:rsidRDefault="006A4BFB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71" w:type="dxa"/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787" w:type="dxa"/>
            <w:vMerge/>
            <w:vAlign w:val="center"/>
          </w:tcPr>
          <w:p w:rsidR="00000000" w:rsidRDefault="006A4BFB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90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8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8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907" w:type="dxa"/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2"/>
            <w:vAlign w:val="center"/>
          </w:tcPr>
          <w:p w:rsidR="00000000" w:rsidRDefault="006A4BFB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2"/>
            <w:vAlign w:val="center"/>
          </w:tcPr>
          <w:p w:rsidR="00000000" w:rsidRDefault="006A4BFB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5"/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8"/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8"/>
            <w:vAlign w:val="center"/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  <w:p w:rsidR="00000000" w:rsidRDefault="006A4BFB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000000" w:rsidRDefault="006A4B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8"/>
            <w:tcBorders>
              <w:top w:val="nil"/>
              <w:bottom w:val="single" w:sz="4" w:space="0" w:color="auto"/>
            </w:tcBorders>
          </w:tcPr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</w:tcPr>
          <w:p w:rsidR="00000000" w:rsidRDefault="006A4BF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8191" w:type="dxa"/>
            <w:gridSpan w:val="8"/>
          </w:tcPr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</w:tcPr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是否参加过语言</w:t>
            </w:r>
            <w:r>
              <w:rPr>
                <w:rFonts w:hint="eastAsia"/>
                <w:sz w:val="24"/>
              </w:rPr>
              <w:t>类培训</w:t>
            </w: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  <w:p w:rsidR="00000000" w:rsidRDefault="006A4BFB">
            <w:pPr>
              <w:rPr>
                <w:rFonts w:hint="eastAsia"/>
                <w:sz w:val="24"/>
              </w:rPr>
            </w:pPr>
          </w:p>
        </w:tc>
        <w:tc>
          <w:tcPr>
            <w:tcW w:w="8191" w:type="dxa"/>
            <w:gridSpan w:val="8"/>
          </w:tcPr>
          <w:p w:rsidR="00000000" w:rsidRDefault="006A4BFB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0098" w:type="dxa"/>
            <w:gridSpan w:val="9"/>
          </w:tcPr>
          <w:p w:rsidR="00000000" w:rsidRDefault="006A4BFB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本表所填写的信息均真实有效，本人愿意承担因信息失实、无效、因个人原因退出项目造成损失而产生的一切后果。</w:t>
            </w:r>
          </w:p>
          <w:p w:rsidR="00000000" w:rsidRDefault="006A4BFB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000000" w:rsidRDefault="006A4BFB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</w:tbl>
    <w:p w:rsidR="00000000" w:rsidRDefault="006A4BFB">
      <w:pPr>
        <w:rPr>
          <w:rFonts w:hint="eastAsia"/>
        </w:rPr>
      </w:pPr>
    </w:p>
    <w:p w:rsidR="00000000" w:rsidRDefault="006A4BFB"/>
    <w:p w:rsidR="00000000" w:rsidRDefault="006A4BFB"/>
    <w:sectPr w:rsidR="00000000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4BFB" w:rsidRDefault="006A4BFB" w:rsidP="006A4BFB">
      <w:r>
        <w:separator/>
      </w:r>
    </w:p>
  </w:endnote>
  <w:endnote w:type="continuationSeparator" w:id="0">
    <w:p w:rsidR="006A4BFB" w:rsidRDefault="006A4BFB" w:rsidP="006A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4BFB" w:rsidRDefault="006A4BFB" w:rsidP="006A4BFB">
      <w:r>
        <w:separator/>
      </w:r>
    </w:p>
  </w:footnote>
  <w:footnote w:type="continuationSeparator" w:id="0">
    <w:p w:rsidR="006A4BFB" w:rsidRDefault="006A4BFB" w:rsidP="006A4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A4BFB"/>
    <w:rsid w:val="07E238B1"/>
    <w:rsid w:val="1D5576B1"/>
    <w:rsid w:val="27C77B05"/>
    <w:rsid w:val="54C422A3"/>
    <w:rsid w:val="64DA7F84"/>
    <w:rsid w:val="754D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0E13080-59E4-496B-9DCA-0DD0FD05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A4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A4BFB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6A4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A4B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WwW.YlmF.CoM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昆明理工大学2012年本科生赴日本中央大学交流报名表</dc:title>
  <dc:subject/>
  <dc:creator>雨林木风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