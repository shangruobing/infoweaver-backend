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07E91" w14:textId="77777777" w:rsidR="007A0D2D" w:rsidRPr="00963BCF" w:rsidRDefault="007A0D2D" w:rsidP="00461E07">
      <w:pPr>
        <w:spacing w:line="360" w:lineRule="auto"/>
        <w:jc w:val="center"/>
        <w:rPr>
          <w:rFonts w:ascii="方正小标宋简体" w:eastAsia="方正小标宋简体" w:hAnsi="方正小标宋简体" w:cs="方正小标宋简体" w:hint="eastAsia"/>
          <w:sz w:val="36"/>
          <w:szCs w:val="36"/>
        </w:rPr>
      </w:pPr>
      <w:r w:rsidRPr="00963BCF">
        <w:rPr>
          <w:rFonts w:ascii="方正小标宋简体" w:eastAsia="方正小标宋简体" w:hAnsi="方正小标宋简体" w:cs="方正小标宋简体" w:hint="eastAsia"/>
          <w:sz w:val="36"/>
          <w:szCs w:val="36"/>
        </w:rPr>
        <w:t>关于开展“</w:t>
      </w:r>
      <w:r w:rsidR="008E163A" w:rsidRPr="00963BCF">
        <w:rPr>
          <w:rFonts w:ascii="方正小标宋简体" w:eastAsia="方正小标宋简体" w:hAnsi="方正小标宋简体" w:cs="方正小标宋简体" w:hint="eastAsia"/>
          <w:sz w:val="36"/>
          <w:szCs w:val="36"/>
        </w:rPr>
        <w:t>消防</w:t>
      </w:r>
      <w:r w:rsidR="007E3A5E" w:rsidRPr="00963BCF">
        <w:rPr>
          <w:rFonts w:ascii="方正小标宋简体" w:eastAsia="方正小标宋简体" w:hAnsi="方正小标宋简体" w:cs="方正小标宋简体" w:hint="eastAsia"/>
          <w:sz w:val="36"/>
          <w:szCs w:val="36"/>
        </w:rPr>
        <w:t>安全</w:t>
      </w:r>
      <w:r w:rsidR="006F608E" w:rsidRPr="00963BCF">
        <w:rPr>
          <w:rFonts w:ascii="方正小标宋简体" w:eastAsia="方正小标宋简体" w:hAnsi="方正小标宋简体" w:cs="方正小标宋简体" w:hint="eastAsia"/>
          <w:sz w:val="36"/>
          <w:szCs w:val="36"/>
        </w:rPr>
        <w:t>宣传</w:t>
      </w:r>
      <w:r w:rsidR="007E3A5E" w:rsidRPr="00963BCF">
        <w:rPr>
          <w:rFonts w:ascii="方正小标宋简体" w:eastAsia="方正小标宋简体" w:hAnsi="方正小标宋简体" w:cs="方正小标宋简体" w:hint="eastAsia"/>
          <w:sz w:val="36"/>
          <w:szCs w:val="36"/>
        </w:rPr>
        <w:t>教育</w:t>
      </w:r>
      <w:r w:rsidRPr="00963BCF">
        <w:rPr>
          <w:rFonts w:ascii="方正小标宋简体" w:eastAsia="方正小标宋简体" w:hAnsi="方正小标宋简体" w:cs="方正小标宋简体" w:hint="eastAsia"/>
          <w:sz w:val="36"/>
          <w:szCs w:val="36"/>
        </w:rPr>
        <w:t>月”活动的通知</w:t>
      </w:r>
    </w:p>
    <w:p w14:paraId="18E44311" w14:textId="77777777" w:rsidR="00460080" w:rsidRPr="00963BCF" w:rsidRDefault="006D7142" w:rsidP="00C245D5">
      <w:pPr>
        <w:widowControl/>
        <w:shd w:val="clear" w:color="auto" w:fill="FFFFFF"/>
        <w:jc w:val="left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11—14级各班</w:t>
      </w:r>
      <w:r w:rsidR="00460080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：</w:t>
      </w:r>
    </w:p>
    <w:p w14:paraId="07ED941C" w14:textId="77777777" w:rsidR="00A03E60" w:rsidRPr="00963BCF" w:rsidRDefault="00197E0B" w:rsidP="00C245D5">
      <w:pPr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为落实</w:t>
      </w:r>
      <w:r w:rsidR="006F608E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校安全防火委员会</w:t>
      </w:r>
      <w:r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《</w:t>
      </w:r>
      <w:r w:rsidR="006F608E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关于</w:t>
      </w:r>
      <w:r w:rsidR="00C65799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做好</w:t>
      </w:r>
      <w:r w:rsidR="006F608E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昆明理工大学</w:t>
      </w:r>
      <w:r w:rsidR="00C65799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消防安全宣传</w:t>
      </w:r>
      <w:r w:rsidR="006F608E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月活动的通知</w:t>
      </w:r>
      <w:r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》的相关要求</w:t>
      </w:r>
      <w:r w:rsidR="00AA64AD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，</w:t>
      </w:r>
      <w:r w:rsidR="00EA6C6B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做好</w:t>
      </w:r>
      <w:r w:rsidR="006F608E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学生社区的消防安全工作</w:t>
      </w:r>
      <w:r w:rsidR="00F116D1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，</w:t>
      </w:r>
      <w:r w:rsidR="00A428F9" w:rsidRPr="00963BCF">
        <w:rPr>
          <w:rFonts w:ascii="仿宋_GB2312" w:eastAsia="仿宋_GB2312" w:hAnsi="宋体" w:cs="宋体"/>
          <w:kern w:val="0"/>
          <w:sz w:val="32"/>
          <w:szCs w:val="32"/>
        </w:rPr>
        <w:t>切实</w:t>
      </w:r>
      <w:r w:rsidR="00CE385A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保障广大</w:t>
      </w:r>
      <w:r w:rsidR="00AA64AD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学</w:t>
      </w:r>
      <w:r w:rsidR="00CE385A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生人身财产安全和健康成长</w:t>
      </w:r>
      <w:r w:rsidR="008F34E0" w:rsidRPr="00963BCF">
        <w:rPr>
          <w:rFonts w:ascii="仿宋_GB2312" w:eastAsia="仿宋_GB2312" w:hAnsi="宋体" w:cs="宋体"/>
          <w:kern w:val="0"/>
          <w:sz w:val="32"/>
          <w:szCs w:val="32"/>
        </w:rPr>
        <w:t>，</w:t>
      </w:r>
      <w:r w:rsidR="00CE385A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维护学校稳定，促进和谐校园建设，</w:t>
      </w:r>
      <w:r w:rsidR="00A03E60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现将学生社区“消防安全宣传教育月”活动的有关安排通知如下：</w:t>
      </w:r>
    </w:p>
    <w:p w14:paraId="40579ABD" w14:textId="77777777" w:rsidR="007A0D2D" w:rsidRPr="00963BCF" w:rsidRDefault="007A0D2D" w:rsidP="00C245D5">
      <w:pPr>
        <w:ind w:firstLineChars="200" w:firstLine="640"/>
        <w:rPr>
          <w:rFonts w:ascii="方正黑体_GBK" w:eastAsia="方正黑体_GBK" w:hAnsi="宋体" w:hint="eastAsia"/>
          <w:b/>
          <w:sz w:val="32"/>
          <w:szCs w:val="32"/>
        </w:rPr>
      </w:pPr>
      <w:r w:rsidRPr="00963BCF">
        <w:rPr>
          <w:rFonts w:ascii="方正黑体_GBK" w:eastAsia="方正黑体_GBK" w:hAnsi="宋体" w:hint="eastAsia"/>
          <w:b/>
          <w:sz w:val="32"/>
          <w:szCs w:val="32"/>
        </w:rPr>
        <w:t>一、活动目的</w:t>
      </w:r>
    </w:p>
    <w:p w14:paraId="7BD810B6" w14:textId="77777777" w:rsidR="000D00D8" w:rsidRPr="00963BCF" w:rsidRDefault="000D00D8" w:rsidP="00C245D5">
      <w:pPr>
        <w:widowControl/>
        <w:spacing w:after="150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 w:rsidRPr="00963BCF">
        <w:rPr>
          <w:rFonts w:ascii="仿宋_GB2312" w:eastAsia="仿宋_GB2312" w:hAnsi="宋体" w:cs="宋体"/>
          <w:kern w:val="0"/>
          <w:sz w:val="32"/>
          <w:szCs w:val="32"/>
        </w:rPr>
        <w:t>通过开展</w:t>
      </w:r>
      <w:r w:rsidRPr="00963BCF">
        <w:rPr>
          <w:rFonts w:ascii="仿宋_GB2312" w:eastAsia="仿宋_GB2312" w:hAnsi="宋体" w:cs="宋体"/>
          <w:kern w:val="0"/>
          <w:sz w:val="32"/>
          <w:szCs w:val="32"/>
        </w:rPr>
        <w:t>“</w:t>
      </w:r>
      <w:r w:rsidR="006F608E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消防</w:t>
      </w:r>
      <w:r w:rsidRPr="00963BCF">
        <w:rPr>
          <w:rFonts w:ascii="仿宋_GB2312" w:eastAsia="仿宋_GB2312" w:hAnsi="宋体" w:cs="宋体"/>
          <w:kern w:val="0"/>
          <w:sz w:val="32"/>
          <w:szCs w:val="32"/>
        </w:rPr>
        <w:t>安全</w:t>
      </w:r>
      <w:r w:rsidR="006F608E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宣传</w:t>
      </w:r>
      <w:r w:rsidRPr="00963BCF">
        <w:rPr>
          <w:rFonts w:ascii="仿宋_GB2312" w:eastAsia="仿宋_GB2312" w:hAnsi="宋体" w:cs="宋体"/>
          <w:kern w:val="0"/>
          <w:sz w:val="32"/>
          <w:szCs w:val="32"/>
        </w:rPr>
        <w:t>教育</w:t>
      </w:r>
      <w:r w:rsidR="008F34E0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月</w:t>
      </w:r>
      <w:r w:rsidRPr="00963BCF">
        <w:rPr>
          <w:rFonts w:ascii="仿宋_GB2312" w:eastAsia="仿宋_GB2312" w:hAnsi="宋体" w:cs="宋体"/>
          <w:kern w:val="0"/>
          <w:sz w:val="32"/>
          <w:szCs w:val="32"/>
        </w:rPr>
        <w:t>”</w:t>
      </w:r>
      <w:r w:rsidRPr="00963BCF">
        <w:rPr>
          <w:rFonts w:ascii="仿宋_GB2312" w:eastAsia="仿宋_GB2312" w:hAnsi="宋体" w:cs="宋体"/>
          <w:kern w:val="0"/>
          <w:sz w:val="32"/>
          <w:szCs w:val="32"/>
        </w:rPr>
        <w:t>活动，</w:t>
      </w:r>
      <w:r w:rsidR="00030489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提高</w:t>
      </w:r>
      <w:r w:rsidR="00AA64AD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学</w:t>
      </w:r>
      <w:r w:rsidR="00030489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生的安全意识，</w:t>
      </w:r>
      <w:r w:rsidR="00537285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杜绝</w:t>
      </w:r>
      <w:r w:rsidR="00AA64AD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重</w:t>
      </w:r>
      <w:r w:rsidR="00537285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大安全事故，最大限度地预防和减少各种安全事故的发生，创建平安、文明、和谐</w:t>
      </w:r>
      <w:r w:rsidR="00FE5C2A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社区</w:t>
      </w:r>
      <w:r w:rsidR="00537285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。</w:t>
      </w:r>
    </w:p>
    <w:p w14:paraId="2B05FDF8" w14:textId="77777777" w:rsidR="007A0D2D" w:rsidRPr="00963BCF" w:rsidRDefault="007A0D2D" w:rsidP="00C245D5">
      <w:pPr>
        <w:ind w:firstLineChars="196" w:firstLine="627"/>
        <w:rPr>
          <w:rFonts w:ascii="方正黑体_GBK" w:eastAsia="方正黑体_GBK" w:hAnsi="宋体" w:hint="eastAsia"/>
          <w:b/>
          <w:sz w:val="32"/>
          <w:szCs w:val="32"/>
        </w:rPr>
      </w:pPr>
      <w:r w:rsidRPr="00963BCF">
        <w:rPr>
          <w:rFonts w:ascii="方正黑体_GBK" w:eastAsia="方正黑体_GBK" w:hAnsi="宋体" w:hint="eastAsia"/>
          <w:b/>
          <w:sz w:val="32"/>
          <w:szCs w:val="32"/>
        </w:rPr>
        <w:t>二、活动时间</w:t>
      </w:r>
    </w:p>
    <w:p w14:paraId="1FECE3A5" w14:textId="77777777" w:rsidR="00A03E60" w:rsidRPr="00963BCF" w:rsidRDefault="00A03E60" w:rsidP="00C245D5">
      <w:pPr>
        <w:ind w:firstLineChars="196" w:firstLine="627"/>
        <w:rPr>
          <w:rFonts w:ascii="仿宋_GB2312" w:eastAsia="仿宋_GB2312" w:hAnsi="宋体" w:cs="宋体" w:hint="eastAsia"/>
          <w:kern w:val="0"/>
          <w:sz w:val="32"/>
          <w:szCs w:val="32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6"/>
          <w:attr w:name="Month" w:val="3"/>
          <w:attr w:name="Year" w:val="2015"/>
        </w:smartTagPr>
        <w:r w:rsidRPr="00963BCF">
          <w:rPr>
            <w:rFonts w:ascii="仿宋_GB2312" w:eastAsia="仿宋_GB2312" w:hAnsi="宋体" w:cs="宋体" w:hint="eastAsia"/>
            <w:kern w:val="0"/>
            <w:sz w:val="32"/>
            <w:szCs w:val="32"/>
          </w:rPr>
          <w:t>201</w:t>
        </w:r>
        <w:r w:rsidR="00EC406D" w:rsidRPr="00963BCF">
          <w:rPr>
            <w:rFonts w:ascii="仿宋_GB2312" w:eastAsia="仿宋_GB2312" w:hAnsi="宋体" w:cs="宋体" w:hint="eastAsia"/>
            <w:kern w:val="0"/>
            <w:sz w:val="32"/>
            <w:szCs w:val="32"/>
          </w:rPr>
          <w:t>5</w:t>
        </w:r>
        <w:r w:rsidRPr="00963BCF">
          <w:rPr>
            <w:rFonts w:ascii="仿宋_GB2312" w:eastAsia="仿宋_GB2312" w:hAnsi="宋体" w:cs="宋体" w:hint="eastAsia"/>
            <w:kern w:val="0"/>
            <w:sz w:val="32"/>
            <w:szCs w:val="32"/>
          </w:rPr>
          <w:t>年3月1</w:t>
        </w:r>
        <w:r w:rsidR="00C56D57" w:rsidRPr="00963BCF">
          <w:rPr>
            <w:rFonts w:ascii="仿宋_GB2312" w:eastAsia="仿宋_GB2312" w:hAnsi="宋体" w:cs="宋体" w:hint="eastAsia"/>
            <w:kern w:val="0"/>
            <w:sz w:val="32"/>
            <w:szCs w:val="32"/>
          </w:rPr>
          <w:t>6</w:t>
        </w:r>
        <w:r w:rsidRPr="00963BCF">
          <w:rPr>
            <w:rFonts w:ascii="仿宋_GB2312" w:eastAsia="仿宋_GB2312" w:hAnsi="宋体" w:cs="宋体" w:hint="eastAsia"/>
            <w:kern w:val="0"/>
            <w:sz w:val="32"/>
            <w:szCs w:val="32"/>
          </w:rPr>
          <w:t>日</w:t>
        </w:r>
      </w:smartTag>
      <w:r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—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0"/>
          <w:attr w:name="Month" w:val="4"/>
          <w:attr w:name="Year" w:val="2015"/>
        </w:smartTagPr>
        <w:r w:rsidRPr="00963BCF">
          <w:rPr>
            <w:rFonts w:ascii="仿宋_GB2312" w:eastAsia="仿宋_GB2312" w:hAnsi="宋体" w:cs="宋体" w:hint="eastAsia"/>
            <w:kern w:val="0"/>
            <w:sz w:val="32"/>
            <w:szCs w:val="32"/>
          </w:rPr>
          <w:t>4月</w:t>
        </w:r>
        <w:r w:rsidR="00103139">
          <w:rPr>
            <w:rFonts w:ascii="仿宋_GB2312" w:eastAsia="仿宋_GB2312" w:hAnsi="宋体" w:cs="宋体" w:hint="eastAsia"/>
            <w:kern w:val="0"/>
            <w:sz w:val="32"/>
            <w:szCs w:val="32"/>
          </w:rPr>
          <w:t>10</w:t>
        </w:r>
        <w:r w:rsidRPr="00963BCF">
          <w:rPr>
            <w:rFonts w:ascii="仿宋_GB2312" w:eastAsia="仿宋_GB2312" w:hAnsi="宋体" w:cs="宋体" w:hint="eastAsia"/>
            <w:kern w:val="0"/>
            <w:sz w:val="32"/>
            <w:szCs w:val="32"/>
          </w:rPr>
          <w:t>日</w:t>
        </w:r>
      </w:smartTag>
    </w:p>
    <w:p w14:paraId="5DE5EE88" w14:textId="77777777" w:rsidR="00BB4DC7" w:rsidRPr="00963BCF" w:rsidRDefault="00BB4DC7" w:rsidP="00C245D5">
      <w:pPr>
        <w:widowControl/>
        <w:shd w:val="clear" w:color="auto" w:fill="FFFFFF"/>
        <w:ind w:firstLineChars="194" w:firstLine="621"/>
        <w:jc w:val="left"/>
        <w:rPr>
          <w:rFonts w:ascii="方正黑体_GBK" w:eastAsia="方正黑体_GBK" w:hAnsi="宋体" w:hint="eastAsia"/>
          <w:b/>
          <w:sz w:val="32"/>
          <w:szCs w:val="32"/>
        </w:rPr>
      </w:pPr>
      <w:r w:rsidRPr="00963BCF">
        <w:rPr>
          <w:rFonts w:ascii="方正黑体_GBK" w:eastAsia="方正黑体_GBK" w:hAnsi="宋体" w:hint="eastAsia"/>
          <w:b/>
          <w:sz w:val="32"/>
          <w:szCs w:val="32"/>
        </w:rPr>
        <w:t>三、活动内容</w:t>
      </w:r>
    </w:p>
    <w:p w14:paraId="58FCBD15" w14:textId="77777777" w:rsidR="004F4351" w:rsidRDefault="008A6C70" w:rsidP="00C245D5">
      <w:pPr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1.</w:t>
      </w:r>
      <w:r w:rsidR="00D04F77">
        <w:rPr>
          <w:rFonts w:ascii="仿宋_GB2312" w:eastAsia="仿宋_GB2312" w:hAnsi="宋体" w:cs="宋体" w:hint="eastAsia"/>
          <w:kern w:val="0"/>
          <w:sz w:val="32"/>
          <w:szCs w:val="32"/>
        </w:rPr>
        <w:t>开展主题班会。</w:t>
      </w:r>
      <w:r w:rsidR="000B2A8C" w:rsidRPr="00103139">
        <w:rPr>
          <w:rFonts w:ascii="仿宋_GB2312" w:eastAsia="仿宋_GB2312" w:hAnsi="宋体" w:cs="宋体" w:hint="eastAsia"/>
          <w:kern w:val="0"/>
          <w:sz w:val="32"/>
          <w:szCs w:val="32"/>
        </w:rPr>
        <w:t>要</w:t>
      </w:r>
      <w:r w:rsidR="006D7142" w:rsidRPr="00103139">
        <w:rPr>
          <w:rFonts w:ascii="仿宋_GB2312" w:eastAsia="仿宋_GB2312" w:hAnsi="宋体" w:cs="宋体" w:hint="eastAsia"/>
          <w:kern w:val="0"/>
          <w:sz w:val="32"/>
          <w:szCs w:val="32"/>
        </w:rPr>
        <w:t>求各班</w:t>
      </w:r>
      <w:r w:rsidR="00103139">
        <w:rPr>
          <w:rFonts w:ascii="仿宋_GB2312" w:eastAsia="仿宋_GB2312" w:hAnsi="宋体" w:cs="宋体" w:hint="eastAsia"/>
          <w:kern w:val="0"/>
          <w:sz w:val="32"/>
          <w:szCs w:val="32"/>
        </w:rPr>
        <w:t>于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0"/>
          <w:attr w:name="Month" w:val="4"/>
          <w:attr w:name="Year" w:val="2015"/>
        </w:smartTagPr>
        <w:r w:rsidR="00103139">
          <w:rPr>
            <w:rFonts w:ascii="仿宋_GB2312" w:eastAsia="仿宋_GB2312" w:hAnsi="宋体" w:cs="宋体" w:hint="eastAsia"/>
            <w:kern w:val="0"/>
            <w:sz w:val="32"/>
            <w:szCs w:val="32"/>
          </w:rPr>
          <w:t>4月10日</w:t>
        </w:r>
      </w:smartTag>
      <w:r w:rsidR="00103139">
        <w:rPr>
          <w:rFonts w:ascii="仿宋_GB2312" w:eastAsia="仿宋_GB2312" w:hAnsi="宋体" w:cs="宋体" w:hint="eastAsia"/>
          <w:kern w:val="0"/>
          <w:sz w:val="32"/>
          <w:szCs w:val="32"/>
        </w:rPr>
        <w:t>前完成</w:t>
      </w:r>
      <w:r w:rsidR="000B2A8C" w:rsidRPr="00103139">
        <w:rPr>
          <w:rFonts w:ascii="仿宋_GB2312" w:eastAsia="仿宋_GB2312" w:hAnsi="宋体" w:cs="宋体" w:hint="eastAsia"/>
          <w:kern w:val="0"/>
          <w:sz w:val="32"/>
          <w:szCs w:val="32"/>
        </w:rPr>
        <w:t xml:space="preserve">开展“关注消防、关爱生命 </w:t>
      </w:r>
      <w:r w:rsidR="00103139">
        <w:rPr>
          <w:rFonts w:ascii="仿宋_GB2312" w:eastAsia="仿宋_GB2312" w:hAnsi="宋体" w:cs="宋体" w:hint="eastAsia"/>
          <w:kern w:val="0"/>
          <w:sz w:val="32"/>
          <w:szCs w:val="32"/>
        </w:rPr>
        <w:t>”的主题班会</w:t>
      </w:r>
      <w:r w:rsidR="000B2A8C" w:rsidRPr="00103139">
        <w:rPr>
          <w:rFonts w:ascii="仿宋_GB2312" w:eastAsia="仿宋_GB2312" w:hAnsi="宋体" w:cs="宋体" w:hint="eastAsia"/>
          <w:kern w:val="0"/>
          <w:sz w:val="32"/>
          <w:szCs w:val="32"/>
        </w:rPr>
        <w:t>活动</w:t>
      </w:r>
      <w:r w:rsidR="00103139">
        <w:rPr>
          <w:rFonts w:ascii="仿宋_GB2312" w:eastAsia="仿宋_GB2312" w:hAnsi="宋体" w:cs="宋体" w:hint="eastAsia"/>
          <w:kern w:val="0"/>
          <w:sz w:val="32"/>
          <w:szCs w:val="32"/>
        </w:rPr>
        <w:t>，并将活动总结（附照片）</w:t>
      </w:r>
      <w:hyperlink r:id="rId6" w:history="1">
        <w:r w:rsidR="00103139" w:rsidRPr="00920D72">
          <w:rPr>
            <w:rStyle w:val="a4"/>
            <w:rFonts w:ascii="仿宋_GB2312" w:eastAsia="仿宋_GB2312" w:hAnsi="宋体" w:cs="宋体" w:hint="eastAsia"/>
            <w:kern w:val="0"/>
            <w:sz w:val="32"/>
            <w:szCs w:val="32"/>
          </w:rPr>
          <w:t>电子版于4月</w:t>
        </w:r>
        <w:r>
          <w:rPr>
            <w:rStyle w:val="a4"/>
            <w:rFonts w:ascii="仿宋_GB2312" w:eastAsia="仿宋_GB2312" w:hAnsi="宋体" w:cs="宋体" w:hint="eastAsia"/>
            <w:kern w:val="0"/>
            <w:sz w:val="32"/>
            <w:szCs w:val="32"/>
          </w:rPr>
          <w:t>13</w:t>
        </w:r>
        <w:r w:rsidR="00103139" w:rsidRPr="00920D72">
          <w:rPr>
            <w:rStyle w:val="a4"/>
            <w:rFonts w:ascii="仿宋_GB2312" w:eastAsia="仿宋_GB2312" w:hAnsi="宋体" w:cs="宋体" w:hint="eastAsia"/>
            <w:kern w:val="0"/>
            <w:sz w:val="32"/>
            <w:szCs w:val="32"/>
          </w:rPr>
          <w:t>日前发至丁一珊老师邮箱623986234@qq.com</w:t>
        </w:r>
      </w:hyperlink>
      <w:r w:rsidR="00103139">
        <w:rPr>
          <w:rFonts w:ascii="仿宋_GB2312" w:eastAsia="仿宋_GB2312" w:hAnsi="宋体" w:cs="宋体" w:hint="eastAsia"/>
          <w:kern w:val="0"/>
          <w:sz w:val="32"/>
          <w:szCs w:val="32"/>
        </w:rPr>
        <w:t>。</w:t>
      </w:r>
    </w:p>
    <w:p w14:paraId="72EEBB1F" w14:textId="77777777" w:rsidR="008A6C70" w:rsidRDefault="008A6C70" w:rsidP="00C245D5">
      <w:pPr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2.</w:t>
      </w:r>
      <w:r w:rsidR="001F6CDF">
        <w:rPr>
          <w:rFonts w:ascii="仿宋_GB2312" w:eastAsia="仿宋_GB2312" w:hAnsi="宋体" w:cs="宋体" w:hint="eastAsia"/>
          <w:kern w:val="0"/>
          <w:sz w:val="32"/>
          <w:szCs w:val="32"/>
        </w:rPr>
        <w:t>消防安全法制知识宣传。在活动月期间将组织部分辅导员、学生参加消防安全知识讲座。</w:t>
      </w:r>
      <w:r w:rsidR="001F6CDF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采取宣讲、制作宣传栏、黑板报、视频短片等灵活多样的形式，在师生员工中开展防火宣传教育，形成上下齐抓共管、人人关注、人人参与、群防群治的良好消防氛围。</w:t>
      </w:r>
    </w:p>
    <w:p w14:paraId="4B8D9510" w14:textId="77777777" w:rsidR="001F6CDF" w:rsidRDefault="001F6CDF" w:rsidP="00C245D5">
      <w:pPr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3．</w:t>
      </w:r>
      <w:r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消防安全隐患排查整治。</w:t>
      </w:r>
      <w:r w:rsidR="00D04F77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严格按照《昆明理工大学&lt;高等学校消防安全管理规定&gt;实施办法》要求，做好园区消防安全隐患排查，各园区管理部要组织一次对园区公共部位安全隐患的排查，组织一次针</w:t>
      </w:r>
      <w:r w:rsidR="00D04F77">
        <w:rPr>
          <w:rFonts w:ascii="仿宋_GB2312" w:eastAsia="仿宋_GB2312" w:hAnsi="宋体" w:cs="宋体" w:hint="eastAsia"/>
          <w:kern w:val="0"/>
          <w:sz w:val="32"/>
          <w:szCs w:val="32"/>
        </w:rPr>
        <w:t>对宿舍私拉乱接电源、电线和使用大功率电器等违规用电的安全大检查，</w:t>
      </w:r>
      <w:r w:rsidR="00D04F77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各</w:t>
      </w:r>
      <w:r w:rsidR="00D04F77">
        <w:rPr>
          <w:rFonts w:ascii="仿宋_GB2312" w:eastAsia="仿宋_GB2312" w:hAnsi="宋体" w:cs="宋体" w:hint="eastAsia"/>
          <w:kern w:val="0"/>
          <w:sz w:val="32"/>
          <w:szCs w:val="32"/>
        </w:rPr>
        <w:t>班级</w:t>
      </w:r>
      <w:r w:rsidR="00D04F77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要做好检查配合工作。</w:t>
      </w:r>
    </w:p>
    <w:p w14:paraId="119C69F2" w14:textId="77777777" w:rsidR="00D04F77" w:rsidRPr="00963BCF" w:rsidRDefault="00D04F77" w:rsidP="00C245D5">
      <w:pPr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4、</w:t>
      </w:r>
      <w:r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应急演练。在校安全防火委员会的指导下，由学生社区负责组织实施，学院配合，以师生员工为主体开展一次灭火实战演练。灭火演练要求各楼幢栋长、治保员、工勤员参加，各学院选派辅导员和学生参加。通过演练增强师生员工扑救初起火灾、组织疏散逃生能力。</w:t>
      </w:r>
    </w:p>
    <w:p w14:paraId="3899284E" w14:textId="77777777" w:rsidR="00BB4DC7" w:rsidRPr="00963BCF" w:rsidRDefault="00BB4DC7" w:rsidP="00C245D5">
      <w:pPr>
        <w:shd w:val="clear" w:color="auto" w:fill="FFFFFF"/>
        <w:ind w:firstLineChars="200" w:firstLine="420"/>
        <w:rPr>
          <w:rFonts w:ascii="方正黑体_GBK" w:eastAsia="方正黑体_GBK" w:hAnsi="宋体" w:hint="eastAsia"/>
          <w:b/>
          <w:sz w:val="32"/>
          <w:szCs w:val="32"/>
        </w:rPr>
      </w:pPr>
      <w:r w:rsidRPr="00963BCF">
        <w:rPr>
          <w:szCs w:val="21"/>
        </w:rPr>
        <w:t>   </w:t>
      </w:r>
      <w:r w:rsidR="00787F73" w:rsidRPr="00963BCF">
        <w:rPr>
          <w:rFonts w:hint="eastAsia"/>
          <w:szCs w:val="21"/>
        </w:rPr>
        <w:t xml:space="preserve">  </w:t>
      </w:r>
      <w:r w:rsidRPr="00963BCF">
        <w:rPr>
          <w:rFonts w:ascii="方正黑体_GBK" w:eastAsia="方正黑体_GBK" w:hAnsi="宋体" w:hint="eastAsia"/>
          <w:b/>
          <w:sz w:val="32"/>
          <w:szCs w:val="32"/>
        </w:rPr>
        <w:t>四、活动要求</w:t>
      </w:r>
    </w:p>
    <w:p w14:paraId="66AC056F" w14:textId="77777777" w:rsidR="00BB4DC7" w:rsidRPr="00963BCF" w:rsidRDefault="000607E6" w:rsidP="00C245D5">
      <w:pPr>
        <w:pStyle w:val="a6"/>
        <w:widowControl w:val="0"/>
        <w:tabs>
          <w:tab w:val="left" w:pos="360"/>
        </w:tabs>
        <w:spacing w:before="0" w:beforeAutospacing="0" w:after="0" w:afterAutospacing="0"/>
        <w:ind w:firstLineChars="200" w:firstLine="640"/>
        <w:rPr>
          <w:rFonts w:ascii="仿宋_GB2312" w:eastAsia="仿宋_GB2312" w:cs="Times New Roman" w:hint="eastAsia"/>
          <w:kern w:val="2"/>
          <w:sz w:val="32"/>
          <w:szCs w:val="32"/>
        </w:rPr>
      </w:pPr>
      <w:r>
        <w:rPr>
          <w:rFonts w:ascii="仿宋_GB2312" w:eastAsia="仿宋_GB2312" w:cs="Times New Roman" w:hint="eastAsia"/>
          <w:kern w:val="2"/>
          <w:sz w:val="32"/>
          <w:szCs w:val="32"/>
        </w:rPr>
        <w:t>（一）</w:t>
      </w:r>
      <w:r w:rsidR="00BB4DC7" w:rsidRPr="00963BCF">
        <w:rPr>
          <w:rFonts w:ascii="仿宋_GB2312" w:eastAsia="仿宋_GB2312" w:cs="Times New Roman" w:hint="eastAsia"/>
          <w:kern w:val="2"/>
          <w:sz w:val="32"/>
          <w:szCs w:val="32"/>
        </w:rPr>
        <w:t>把这次活动作为消除安全隐患、预防宿舍安全事故发生的重要举措，切实抓紧抓好，确保平安。</w:t>
      </w:r>
    </w:p>
    <w:p w14:paraId="70597001" w14:textId="77777777" w:rsidR="007149A3" w:rsidRDefault="00461E07" w:rsidP="00461E07">
      <w:pPr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（二）</w:t>
      </w:r>
      <w:r w:rsidR="00BB4DC7" w:rsidRPr="00963BCF">
        <w:rPr>
          <w:rFonts w:ascii="仿宋_GB2312" w:eastAsia="仿宋_GB2312" w:hAnsi="宋体" w:cs="宋体" w:hint="eastAsia"/>
          <w:kern w:val="0"/>
          <w:sz w:val="32"/>
          <w:szCs w:val="32"/>
        </w:rPr>
        <w:t>引导学生自我教育、自我管理，强化安全意识，并充分发挥学生干部和党员的模范带头作用。</w:t>
      </w:r>
    </w:p>
    <w:p w14:paraId="322AB9CB" w14:textId="77777777" w:rsidR="00D04F77" w:rsidRDefault="00D04F77" w:rsidP="00D04F77">
      <w:pPr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963BCF">
        <w:rPr>
          <w:rFonts w:ascii="仿宋_GB2312" w:eastAsia="仿宋_GB2312" w:hAnsi="宋体" w:hint="eastAsia"/>
          <w:sz w:val="32"/>
          <w:szCs w:val="32"/>
        </w:rPr>
        <w:t>（三）活动结束后要进行认真总结，将消防安全教育形成长效工作机制。</w:t>
      </w:r>
    </w:p>
    <w:p w14:paraId="2C267C16" w14:textId="77777777" w:rsidR="00D04F77" w:rsidRDefault="00D04F77" w:rsidP="00D04F77">
      <w:pPr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注：未尽事宜，另行通知。</w:t>
      </w:r>
    </w:p>
    <w:p w14:paraId="5B731B93" w14:textId="77777777" w:rsidR="00357DBC" w:rsidRDefault="00357DBC" w:rsidP="00D04F77">
      <w:pPr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</w:p>
    <w:p w14:paraId="69F5D075" w14:textId="77777777" w:rsidR="00357DBC" w:rsidRPr="00963BCF" w:rsidRDefault="00357DBC" w:rsidP="00D04F77">
      <w:pPr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          共青团管理与经济学院委员会</w:t>
      </w:r>
    </w:p>
    <w:p w14:paraId="164B1497" w14:textId="77777777" w:rsidR="00D04F77" w:rsidRPr="00461E07" w:rsidRDefault="00357DBC" w:rsidP="00461E07">
      <w:pPr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 xml:space="preserve">                           </w:t>
      </w:r>
      <w:r>
        <w:rPr>
          <w:rFonts w:ascii="仿宋_GB2312" w:eastAsia="仿宋_GB2312" w:hAnsi="宋体" w:cs="宋体"/>
          <w:kern w:val="0"/>
          <w:sz w:val="32"/>
          <w:szCs w:val="32"/>
        </w:rPr>
        <w:t>2015年3月16日</w:t>
      </w:r>
    </w:p>
    <w:sectPr w:rsidR="00D04F77" w:rsidRPr="00461E07" w:rsidSect="00357DBC">
      <w:headerReference w:type="default" r:id="rId7"/>
      <w:footerReference w:type="even" r:id="rId8"/>
      <w:footerReference w:type="default" r:id="rId9"/>
      <w:pgSz w:w="11906" w:h="16838"/>
      <w:pgMar w:top="935" w:right="1701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460B7" w14:textId="77777777" w:rsidR="00CD076C" w:rsidRDefault="00CD076C">
      <w:r>
        <w:separator/>
      </w:r>
    </w:p>
  </w:endnote>
  <w:endnote w:type="continuationSeparator" w:id="0">
    <w:p w14:paraId="11DAE87C" w14:textId="77777777" w:rsidR="00CD076C" w:rsidRDefault="00CD0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黑体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B9C43" w14:textId="77777777" w:rsidR="00517B07" w:rsidRDefault="00517B07" w:rsidP="003A2F6B">
    <w:pPr>
      <w:pStyle w:val="a5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14:paraId="2516A503" w14:textId="77777777" w:rsidR="00517B07" w:rsidRDefault="00517B0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99477" w14:textId="77777777" w:rsidR="00517B07" w:rsidRDefault="00517B07" w:rsidP="003A2F6B">
    <w:pPr>
      <w:pStyle w:val="a5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357DBC">
      <w:rPr>
        <w:rStyle w:val="a3"/>
        <w:noProof/>
      </w:rPr>
      <w:t>1</w:t>
    </w:r>
    <w:r>
      <w:rPr>
        <w:rStyle w:val="a3"/>
      </w:rPr>
      <w:fldChar w:fldCharType="end"/>
    </w:r>
  </w:p>
  <w:p w14:paraId="31517EC2" w14:textId="77777777" w:rsidR="00517B07" w:rsidRDefault="00517B0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1908A" w14:textId="77777777" w:rsidR="00CD076C" w:rsidRDefault="00CD076C">
      <w:r>
        <w:separator/>
      </w:r>
    </w:p>
  </w:footnote>
  <w:footnote w:type="continuationSeparator" w:id="0">
    <w:p w14:paraId="14BBE3FC" w14:textId="77777777" w:rsidR="00CD076C" w:rsidRDefault="00CD07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5CEC7" w14:textId="77777777" w:rsidR="00517B07" w:rsidRDefault="00517B07" w:rsidP="00B82F43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5A98"/>
    <w:rsid w:val="00014D61"/>
    <w:rsid w:val="00030489"/>
    <w:rsid w:val="00033C9E"/>
    <w:rsid w:val="00037131"/>
    <w:rsid w:val="00044C26"/>
    <w:rsid w:val="000607E6"/>
    <w:rsid w:val="00090156"/>
    <w:rsid w:val="000A0094"/>
    <w:rsid w:val="000A7EA6"/>
    <w:rsid w:val="000B2A8C"/>
    <w:rsid w:val="000B7988"/>
    <w:rsid w:val="000C1465"/>
    <w:rsid w:val="000D00D8"/>
    <w:rsid w:val="000D5685"/>
    <w:rsid w:val="000F423E"/>
    <w:rsid w:val="00103139"/>
    <w:rsid w:val="00105A9D"/>
    <w:rsid w:val="00124DBC"/>
    <w:rsid w:val="00141F48"/>
    <w:rsid w:val="0014529F"/>
    <w:rsid w:val="001504E4"/>
    <w:rsid w:val="00156C6B"/>
    <w:rsid w:val="00160C1F"/>
    <w:rsid w:val="001615D3"/>
    <w:rsid w:val="00176AB0"/>
    <w:rsid w:val="001955DB"/>
    <w:rsid w:val="00196B86"/>
    <w:rsid w:val="00197E0B"/>
    <w:rsid w:val="001C650A"/>
    <w:rsid w:val="001D319F"/>
    <w:rsid w:val="001F1CAF"/>
    <w:rsid w:val="001F6CDF"/>
    <w:rsid w:val="00252F13"/>
    <w:rsid w:val="00255468"/>
    <w:rsid w:val="002742BE"/>
    <w:rsid w:val="0028083B"/>
    <w:rsid w:val="002B0D88"/>
    <w:rsid w:val="002B79D2"/>
    <w:rsid w:val="002B7BB6"/>
    <w:rsid w:val="002D176A"/>
    <w:rsid w:val="002E2337"/>
    <w:rsid w:val="002F719E"/>
    <w:rsid w:val="00303ADD"/>
    <w:rsid w:val="00312D76"/>
    <w:rsid w:val="003241A8"/>
    <w:rsid w:val="00337270"/>
    <w:rsid w:val="00347438"/>
    <w:rsid w:val="0035129B"/>
    <w:rsid w:val="00357DBC"/>
    <w:rsid w:val="0037663F"/>
    <w:rsid w:val="003916E1"/>
    <w:rsid w:val="00396032"/>
    <w:rsid w:val="003A2F6B"/>
    <w:rsid w:val="003C3EE7"/>
    <w:rsid w:val="003D7E49"/>
    <w:rsid w:val="003F3D74"/>
    <w:rsid w:val="003F7193"/>
    <w:rsid w:val="00412E5A"/>
    <w:rsid w:val="004133B2"/>
    <w:rsid w:val="004167BE"/>
    <w:rsid w:val="00421860"/>
    <w:rsid w:val="00427BD0"/>
    <w:rsid w:val="004317B4"/>
    <w:rsid w:val="004345F0"/>
    <w:rsid w:val="00440F5D"/>
    <w:rsid w:val="00460080"/>
    <w:rsid w:val="00461E07"/>
    <w:rsid w:val="00464AE4"/>
    <w:rsid w:val="004B6532"/>
    <w:rsid w:val="004C57E6"/>
    <w:rsid w:val="004C7591"/>
    <w:rsid w:val="004D2BE0"/>
    <w:rsid w:val="004E487B"/>
    <w:rsid w:val="004F4351"/>
    <w:rsid w:val="00517B07"/>
    <w:rsid w:val="00537285"/>
    <w:rsid w:val="0055563F"/>
    <w:rsid w:val="0056610B"/>
    <w:rsid w:val="00567420"/>
    <w:rsid w:val="00567681"/>
    <w:rsid w:val="00577381"/>
    <w:rsid w:val="00583207"/>
    <w:rsid w:val="00587232"/>
    <w:rsid w:val="00590F40"/>
    <w:rsid w:val="005A0E3D"/>
    <w:rsid w:val="005B2451"/>
    <w:rsid w:val="005B6A1B"/>
    <w:rsid w:val="005D4C95"/>
    <w:rsid w:val="005D6D57"/>
    <w:rsid w:val="005E4117"/>
    <w:rsid w:val="005E5CCE"/>
    <w:rsid w:val="005E7453"/>
    <w:rsid w:val="00622FC8"/>
    <w:rsid w:val="00664F36"/>
    <w:rsid w:val="00673CC9"/>
    <w:rsid w:val="00673E39"/>
    <w:rsid w:val="006813E1"/>
    <w:rsid w:val="00681B10"/>
    <w:rsid w:val="00691E27"/>
    <w:rsid w:val="00692A0A"/>
    <w:rsid w:val="00693F6A"/>
    <w:rsid w:val="006A644E"/>
    <w:rsid w:val="006C7068"/>
    <w:rsid w:val="006D44D0"/>
    <w:rsid w:val="006D4FB2"/>
    <w:rsid w:val="006D7142"/>
    <w:rsid w:val="006E58EE"/>
    <w:rsid w:val="006E6420"/>
    <w:rsid w:val="006F608E"/>
    <w:rsid w:val="00701B6A"/>
    <w:rsid w:val="00705266"/>
    <w:rsid w:val="007149A3"/>
    <w:rsid w:val="00721CDC"/>
    <w:rsid w:val="0072251F"/>
    <w:rsid w:val="00737662"/>
    <w:rsid w:val="00741B6A"/>
    <w:rsid w:val="007461E6"/>
    <w:rsid w:val="00765860"/>
    <w:rsid w:val="007739B9"/>
    <w:rsid w:val="00782F7A"/>
    <w:rsid w:val="00787F73"/>
    <w:rsid w:val="007A0D2D"/>
    <w:rsid w:val="007A473E"/>
    <w:rsid w:val="007A6669"/>
    <w:rsid w:val="007C1523"/>
    <w:rsid w:val="007E3A5E"/>
    <w:rsid w:val="007F345E"/>
    <w:rsid w:val="007F418A"/>
    <w:rsid w:val="00806668"/>
    <w:rsid w:val="008232E1"/>
    <w:rsid w:val="00841E85"/>
    <w:rsid w:val="00842AF9"/>
    <w:rsid w:val="00844922"/>
    <w:rsid w:val="00850982"/>
    <w:rsid w:val="0085178C"/>
    <w:rsid w:val="00854938"/>
    <w:rsid w:val="0085519C"/>
    <w:rsid w:val="00856DCE"/>
    <w:rsid w:val="00874DB0"/>
    <w:rsid w:val="00883253"/>
    <w:rsid w:val="0088331E"/>
    <w:rsid w:val="008A6C70"/>
    <w:rsid w:val="008A7C7C"/>
    <w:rsid w:val="008D5996"/>
    <w:rsid w:val="008D6CE2"/>
    <w:rsid w:val="008E163A"/>
    <w:rsid w:val="008E522F"/>
    <w:rsid w:val="008F34E0"/>
    <w:rsid w:val="008F362B"/>
    <w:rsid w:val="00910D45"/>
    <w:rsid w:val="00922CF2"/>
    <w:rsid w:val="009501EA"/>
    <w:rsid w:val="00953495"/>
    <w:rsid w:val="00963BCF"/>
    <w:rsid w:val="00990814"/>
    <w:rsid w:val="009A5AB4"/>
    <w:rsid w:val="009C150B"/>
    <w:rsid w:val="009C61D4"/>
    <w:rsid w:val="009D4471"/>
    <w:rsid w:val="009F3432"/>
    <w:rsid w:val="00A01DF6"/>
    <w:rsid w:val="00A03E60"/>
    <w:rsid w:val="00A12890"/>
    <w:rsid w:val="00A14FFE"/>
    <w:rsid w:val="00A250D9"/>
    <w:rsid w:val="00A2600E"/>
    <w:rsid w:val="00A32A5D"/>
    <w:rsid w:val="00A428F9"/>
    <w:rsid w:val="00A54DC2"/>
    <w:rsid w:val="00A67FCB"/>
    <w:rsid w:val="00A711F8"/>
    <w:rsid w:val="00A761DC"/>
    <w:rsid w:val="00A87CB7"/>
    <w:rsid w:val="00A92653"/>
    <w:rsid w:val="00A97051"/>
    <w:rsid w:val="00AA64AD"/>
    <w:rsid w:val="00AB09FB"/>
    <w:rsid w:val="00AC22DD"/>
    <w:rsid w:val="00AE700D"/>
    <w:rsid w:val="00B05C79"/>
    <w:rsid w:val="00B154BB"/>
    <w:rsid w:val="00B253F5"/>
    <w:rsid w:val="00B43FB8"/>
    <w:rsid w:val="00B462BD"/>
    <w:rsid w:val="00B64707"/>
    <w:rsid w:val="00B82F43"/>
    <w:rsid w:val="00BB1D8F"/>
    <w:rsid w:val="00BB4DC7"/>
    <w:rsid w:val="00BE7FF5"/>
    <w:rsid w:val="00C03B10"/>
    <w:rsid w:val="00C078BC"/>
    <w:rsid w:val="00C15F96"/>
    <w:rsid w:val="00C2106F"/>
    <w:rsid w:val="00C2120E"/>
    <w:rsid w:val="00C245D5"/>
    <w:rsid w:val="00C47253"/>
    <w:rsid w:val="00C50016"/>
    <w:rsid w:val="00C518F3"/>
    <w:rsid w:val="00C56D57"/>
    <w:rsid w:val="00C60936"/>
    <w:rsid w:val="00C65799"/>
    <w:rsid w:val="00C872A9"/>
    <w:rsid w:val="00C87798"/>
    <w:rsid w:val="00C87C66"/>
    <w:rsid w:val="00C936C5"/>
    <w:rsid w:val="00C93868"/>
    <w:rsid w:val="00CD076C"/>
    <w:rsid w:val="00CD1AE7"/>
    <w:rsid w:val="00CD7C6E"/>
    <w:rsid w:val="00CE385A"/>
    <w:rsid w:val="00CF58C9"/>
    <w:rsid w:val="00D04F77"/>
    <w:rsid w:val="00D144E1"/>
    <w:rsid w:val="00D37F57"/>
    <w:rsid w:val="00D540B7"/>
    <w:rsid w:val="00D57B5A"/>
    <w:rsid w:val="00D8340D"/>
    <w:rsid w:val="00D95545"/>
    <w:rsid w:val="00D9638A"/>
    <w:rsid w:val="00D96B08"/>
    <w:rsid w:val="00DA13F9"/>
    <w:rsid w:val="00DA4965"/>
    <w:rsid w:val="00DD65D3"/>
    <w:rsid w:val="00DE1223"/>
    <w:rsid w:val="00DF4B02"/>
    <w:rsid w:val="00E16882"/>
    <w:rsid w:val="00E21A4D"/>
    <w:rsid w:val="00E33DC9"/>
    <w:rsid w:val="00E55BE7"/>
    <w:rsid w:val="00E909AB"/>
    <w:rsid w:val="00EA68FE"/>
    <w:rsid w:val="00EA6C6B"/>
    <w:rsid w:val="00EB0F3F"/>
    <w:rsid w:val="00EB10DF"/>
    <w:rsid w:val="00EB4969"/>
    <w:rsid w:val="00EC0DF5"/>
    <w:rsid w:val="00EC1FAF"/>
    <w:rsid w:val="00EC406D"/>
    <w:rsid w:val="00EC596D"/>
    <w:rsid w:val="00EF3591"/>
    <w:rsid w:val="00EF7E7F"/>
    <w:rsid w:val="00F116D1"/>
    <w:rsid w:val="00F2077D"/>
    <w:rsid w:val="00F65950"/>
    <w:rsid w:val="00F7293D"/>
    <w:rsid w:val="00F8398C"/>
    <w:rsid w:val="00F866BF"/>
    <w:rsid w:val="00FA1379"/>
    <w:rsid w:val="00FA54CF"/>
    <w:rsid w:val="00FE4A20"/>
    <w:rsid w:val="00FE5C2A"/>
    <w:rsid w:val="00FE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4:docId w14:val="4E62BBF5"/>
  <w15:chartTrackingRefBased/>
  <w15:docId w15:val="{3FCAB87A-7B6F-4E17-BA71-B4FB6C99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link w:val="CharCharCharChar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page number"/>
    <w:basedOn w:val="a0"/>
  </w:style>
  <w:style w:type="character" w:styleId="a4">
    <w:name w:val="Hyperlink"/>
    <w:basedOn w:val="a0"/>
    <w:rPr>
      <w:color w:val="0000FF"/>
      <w:u w:val="single"/>
    </w:rPr>
  </w:style>
  <w:style w:type="character" w:customStyle="1" w:styleId="apple-style-span">
    <w:name w:val="apple-style-span"/>
    <w:basedOn w:val="a0"/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CharCharCharChar">
    <w:name w:val="Char Char Char Char"/>
    <w:basedOn w:val="a"/>
    <w:link w:val="a0"/>
  </w:style>
  <w:style w:type="paragraph" w:customStyle="1" w:styleId="CharCharCharCharCharCharCharCharCharChar">
    <w:name w:val="Char Char Char Char Char Char Char Char Char Char"/>
    <w:basedOn w:val="a"/>
    <w:rPr>
      <w:rFonts w:ascii="Tahoma" w:hAnsi="Tahoma"/>
      <w:sz w:val="24"/>
      <w:szCs w:val="20"/>
    </w:rPr>
  </w:style>
  <w:style w:type="paragraph" w:customStyle="1" w:styleId="reader-word-layerreader-word-s1-10">
    <w:name w:val="reader-word-layer reader-word-s1-10"/>
    <w:basedOn w:val="a"/>
    <w:rsid w:val="007A0D2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Normal (Web)"/>
    <w:basedOn w:val="a"/>
    <w:rsid w:val="007A0D2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header"/>
    <w:basedOn w:val="a"/>
    <w:rsid w:val="00E21A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alloon Text"/>
    <w:basedOn w:val="a"/>
    <w:semiHidden/>
    <w:rsid w:val="00C518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1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3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70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8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51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27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95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581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394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053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&#30005;&#23376;&#29256;&#20110;4&#26376;16&#26085;&#21069;&#21457;&#33267;&#19969;&#19968;&#29642;&#32769;&#24072;&#37038;&#31665;623986234@qq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857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1005</CharactersWithSpaces>
  <SharedDoc>false</SharedDoc>
  <HLinks>
    <vt:vector size="6" baseType="variant">
      <vt:variant>
        <vt:i4>695074736</vt:i4>
      </vt:variant>
      <vt:variant>
        <vt:i4>0</vt:i4>
      </vt:variant>
      <vt:variant>
        <vt:i4>0</vt:i4>
      </vt:variant>
      <vt:variant>
        <vt:i4>5</vt:i4>
      </vt:variant>
      <vt:variant>
        <vt:lpwstr>mailto:电子版于4月16日前发至丁一珊老师邮箱623986234@qq.com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学生社区党字〔2012〕第03号</dc:title>
  <dc:subject/>
  <dc:creator>Administrator</dc:creator>
  <cp:keywords/>
  <dc:description/>
  <cp:lastModifiedBy>尚 若冰</cp:lastModifiedBy>
  <cp:revision>2</cp:revision>
  <cp:lastPrinted>2014-03-14T03:14:00Z</cp:lastPrinted>
  <dcterms:created xsi:type="dcterms:W3CDTF">2021-04-28T12:33:00Z</dcterms:created>
  <dcterms:modified xsi:type="dcterms:W3CDTF">2021-04-28T12:33:00Z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